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E97" w:rsidRPr="00DC5890" w:rsidRDefault="00B1743A" w:rsidP="00B1743A">
      <w:pPr>
        <w:spacing w:line="240" w:lineRule="auto"/>
        <w:jc w:val="center"/>
        <w:rPr>
          <w:b/>
          <w:bCs/>
          <w:sz w:val="32"/>
          <w:szCs w:val="32"/>
        </w:rPr>
      </w:pPr>
      <w:r w:rsidRPr="00DC5890">
        <w:rPr>
          <w:b/>
          <w:bCs/>
          <w:sz w:val="32"/>
          <w:szCs w:val="32"/>
        </w:rPr>
        <w:t>REPUBLIQUE ALGERIENNE DEMOCRATIQUE ET POPULAIRE</w:t>
      </w:r>
    </w:p>
    <w:p w:rsidR="00B1743A" w:rsidRPr="00DC5890" w:rsidRDefault="00B1743A" w:rsidP="00B1743A">
      <w:pPr>
        <w:spacing w:line="240" w:lineRule="auto"/>
        <w:jc w:val="center"/>
        <w:rPr>
          <w:b/>
          <w:bCs/>
          <w:szCs w:val="24"/>
        </w:rPr>
      </w:pPr>
      <w:r w:rsidRPr="00DC5890">
        <w:rPr>
          <w:b/>
          <w:bCs/>
          <w:szCs w:val="24"/>
        </w:rPr>
        <w:t>MINISTÈRE DE L’ENSEIGNEMENT SUPÉRIEUR ET DE LA RECHERCHE SCIENTIFIQUE</w:t>
      </w:r>
    </w:p>
    <w:p w:rsidR="00B1743A" w:rsidRPr="00DC5890" w:rsidRDefault="00B1743A" w:rsidP="00B1743A">
      <w:pPr>
        <w:spacing w:line="240" w:lineRule="auto"/>
        <w:jc w:val="center"/>
        <w:rPr>
          <w:b/>
          <w:bCs/>
          <w:szCs w:val="24"/>
        </w:rPr>
      </w:pPr>
      <w:r w:rsidRPr="00DC5890">
        <w:rPr>
          <w:b/>
          <w:bCs/>
          <w:szCs w:val="24"/>
        </w:rPr>
        <w:t>UNIVERSITÉ MOULOUD MAMMERI DE TIZI-OUZOU</w:t>
      </w:r>
    </w:p>
    <w:p w:rsidR="00B1743A" w:rsidRPr="00DC5890" w:rsidRDefault="00B1743A" w:rsidP="00B1743A">
      <w:pPr>
        <w:spacing w:line="240" w:lineRule="auto"/>
        <w:jc w:val="center"/>
        <w:rPr>
          <w:b/>
          <w:bCs/>
        </w:rPr>
      </w:pPr>
      <w:r w:rsidRPr="00DC5890">
        <w:rPr>
          <w:b/>
          <w:bCs/>
        </w:rPr>
        <w:t>FACULTÉ DE GÉNIE ÉLECTRIQUE ET D’INFORMATIQUE</w:t>
      </w:r>
    </w:p>
    <w:p w:rsidR="0023778E" w:rsidRPr="00A566B5" w:rsidRDefault="000D4269" w:rsidP="00D5247E">
      <w:pPr>
        <w:spacing w:line="240" w:lineRule="auto"/>
        <w:jc w:val="center"/>
        <w:rPr>
          <w:b/>
          <w:bCs/>
        </w:rPr>
      </w:pPr>
      <w:r w:rsidRPr="00A566B5">
        <w:rPr>
          <w:b/>
          <w:bCs/>
        </w:rPr>
        <w:t>DÉPARTEMENT ÉLÉCTRONIQUE</w:t>
      </w:r>
      <w:bookmarkStart w:id="0" w:name="_GoBack"/>
      <w:bookmarkEnd w:id="0"/>
      <w:r w:rsidR="000D1FF3" w:rsidRPr="00A37DEC">
        <w:rPr>
          <w:b/>
          <w:bCs/>
          <w:noProof/>
          <w:lang w:eastAsia="fr-FR"/>
        </w:rPr>
        <w:drawing>
          <wp:anchor distT="0" distB="0" distL="114300" distR="114300" simplePos="0" relativeHeight="251668480" behindDoc="0" locked="0" layoutInCell="1" allowOverlap="1">
            <wp:simplePos x="0" y="0"/>
            <wp:positionH relativeFrom="margin">
              <wp:posOffset>2543175</wp:posOffset>
            </wp:positionH>
            <wp:positionV relativeFrom="page">
              <wp:posOffset>2628900</wp:posOffset>
            </wp:positionV>
            <wp:extent cx="865505" cy="865505"/>
            <wp:effectExtent l="0" t="0" r="0" b="0"/>
            <wp:wrapNone/>
            <wp:docPr id="2" name="Picture 0" descr="UMM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MTO.png"/>
                    <pic:cNvPicPr/>
                  </pic:nvPicPr>
                  <pic:blipFill>
                    <a:blip r:embed="rId5" cstate="print"/>
                    <a:stretch>
                      <a:fillRect/>
                    </a:stretch>
                  </pic:blipFill>
                  <pic:spPr>
                    <a:xfrm>
                      <a:off x="0" y="0"/>
                      <a:ext cx="865505" cy="865505"/>
                    </a:xfrm>
                    <a:prstGeom prst="rect">
                      <a:avLst/>
                    </a:prstGeom>
                  </pic:spPr>
                </pic:pic>
              </a:graphicData>
            </a:graphic>
          </wp:anchor>
        </w:drawing>
      </w:r>
      <w:r w:rsidR="000D1FF3">
        <w:rPr>
          <w:b/>
          <w:bCs/>
          <w:noProof/>
          <w:lang w:eastAsia="fr-FR"/>
        </w:rPr>
        <mc:AlternateContent>
          <mc:Choice Requires="wps">
            <w:drawing>
              <wp:anchor distT="0" distB="0" distL="114300" distR="114300" simplePos="0" relativeHeight="251666432" behindDoc="0" locked="0" layoutInCell="1" allowOverlap="1">
                <wp:simplePos x="0" y="0"/>
                <wp:positionH relativeFrom="margin">
                  <wp:posOffset>1628775</wp:posOffset>
                </wp:positionH>
                <wp:positionV relativeFrom="page">
                  <wp:posOffset>3914775</wp:posOffset>
                </wp:positionV>
                <wp:extent cx="2686050" cy="688340"/>
                <wp:effectExtent l="0" t="0" r="0" b="0"/>
                <wp:wrapSquare wrapText="bothSides"/>
                <wp:docPr id="4" name="WordArt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686050" cy="688340"/>
                        </a:xfrm>
                        <a:prstGeom prst="rect">
                          <a:avLst/>
                        </a:prstGeom>
                        <a:extLst>
                          <a:ext uri="{AF507438-7753-43E0-B8FC-AC1667EBCBE1}">
                            <a14:hiddenEffects xmlns:a14="http://schemas.microsoft.com/office/drawing/2010/main">
                              <a:effectLst/>
                            </a14:hiddenEffects>
                          </a:ext>
                        </a:extLst>
                      </wps:spPr>
                      <wps:txbx>
                        <w:txbxContent>
                          <w:p w:rsidR="005750F8" w:rsidRPr="0023778E" w:rsidRDefault="0023778E" w:rsidP="008969FD">
                            <w:pPr>
                              <w:pStyle w:val="NormalWeb"/>
                              <w:spacing w:before="0" w:beforeAutospacing="0" w:after="0" w:afterAutospacing="0"/>
                              <w:rPr>
                                <w:lang w:val="en-US"/>
                              </w:rPr>
                            </w:pPr>
                            <w:r>
                              <w:rPr>
                                <w:rFonts w:ascii="Arial Black" w:hAnsi="Arial Black"/>
                                <w:outline/>
                                <w:color w:val="000000"/>
                                <w:sz w:val="72"/>
                                <w:szCs w:val="72"/>
                                <w:lang w:val="en-US"/>
                                <w14:textOutline w14:w="9525" w14:cap="flat" w14:cmpd="sng" w14:algn="ctr">
                                  <w14:solidFill>
                                    <w14:srgbClr w14:val="000000"/>
                                  </w14:solidFill>
                                  <w14:prstDash w14:val="solid"/>
                                  <w14:round/>
                                </w14:textOutline>
                                <w14:textFill>
                                  <w14:solidFill>
                                    <w14:srgbClr w14:val="FFFFFF"/>
                                  </w14:solidFill>
                                </w14:textFill>
                              </w:rPr>
                              <w:t>Rapport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10" o:spid="_x0000_s1026" type="#_x0000_t202" style="position:absolute;left:0;text-align:left;margin-left:128.25pt;margin-top:308.25pt;width:211.5pt;height:54.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" filled="f" stroked="f">
                <o:lock v:ext="edit" shapetype="t"/>
                <v:textbox>
                  <w:txbxContent>
                    <w:p w:rsidR="005750F8" w:rsidRPr="0023778E" w:rsidRDefault="0023778E" w:rsidP="008969FD">
                      <w:pPr>
                        <w:pStyle w:val="NormalWeb"/>
                        <w:spacing w:before="0" w:beforeAutospacing="0" w:after="0" w:afterAutospacing="0"/>
                        <w:rPr>
                          <w:lang w:val="en-US"/>
                        </w:rPr>
                      </w:pPr>
                      <w:r>
                        <w:rPr>
                          <w:rFonts w:ascii="Arial Black" w:hAnsi="Arial Black"/>
                          <w:outline/>
                          <w:color w:val="000000"/>
                          <w:sz w:val="72"/>
                          <w:szCs w:val="72"/>
                          <w:lang w:val="en-US"/>
                          <w14:textOutline w14:w="9525" w14:cap="flat" w14:cmpd="sng" w14:algn="ctr">
                            <w14:solidFill>
                              <w14:srgbClr w14:val="000000"/>
                            </w14:solidFill>
                            <w14:prstDash w14:val="solid"/>
                            <w14:round/>
                          </w14:textOutline>
                          <w14:textFill>
                            <w14:solidFill>
                              <w14:srgbClr w14:val="FFFFFF"/>
                            </w14:solidFill>
                          </w14:textFill>
                        </w:rPr>
                        <w:t>Rapport</w:t>
                      </w:r>
                    </w:p>
                  </w:txbxContent>
                </v:textbox>
                <w10:wrap type="square" anchorx="margin" anchory="page"/>
              </v:shape>
            </w:pict>
          </mc:Fallback>
        </mc:AlternateContent>
      </w:r>
      <w:r w:rsidR="000D1FF3">
        <w:rPr>
          <w:b/>
          <w:bCs/>
          <w:noProof/>
          <w:lang w:eastAsia="fr-FR"/>
        </w:rPr>
        <mc:AlternateContent>
          <mc:Choice Requires="wps">
            <w:drawing>
              <wp:anchor distT="0" distB="0" distL="114300" distR="114300" simplePos="0" relativeHeight="251663360" behindDoc="0" locked="0" layoutInCell="1" allowOverlap="1">
                <wp:simplePos x="0" y="0"/>
                <wp:positionH relativeFrom="margin">
                  <wp:posOffset>733425</wp:posOffset>
                </wp:positionH>
                <wp:positionV relativeFrom="page">
                  <wp:posOffset>4953000</wp:posOffset>
                </wp:positionV>
                <wp:extent cx="4396740" cy="790575"/>
                <wp:effectExtent l="19050" t="19050" r="99060" b="104775"/>
                <wp:wrapSquare wrapText="bothSides"/>
                <wp:docPr id="5"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96740" cy="790575"/>
                        </a:xfrm>
                        <a:prstGeom prst="roundRect">
                          <a:avLst>
                            <a:gd name="adj" fmla="val 16667"/>
                          </a:avLst>
                        </a:prstGeom>
                        <a:solidFill>
                          <a:srgbClr val="FFFFFF"/>
                        </a:solidFill>
                        <a:ln w="28575">
                          <a:solidFill>
                            <a:srgbClr val="000000"/>
                          </a:solidFill>
                          <a:round/>
                          <a:headEnd/>
                          <a:tailEnd/>
                        </a:ln>
                        <a:effectLst>
                          <a:outerShdw dist="107763" dir="2700000" algn="ctr" rotWithShape="0">
                            <a:srgbClr val="808080">
                              <a:alpha val="50000"/>
                            </a:srgbClr>
                          </a:outerShdw>
                        </a:effectLst>
                      </wps:spPr>
                      <wps:txbx>
                        <w:txbxContent>
                          <w:p w:rsidR="00A37DEC" w:rsidRPr="0023778E" w:rsidRDefault="0023778E" w:rsidP="000D4269">
                            <w:pPr>
                              <w:spacing w:line="240" w:lineRule="auto"/>
                              <w:jc w:val="center"/>
                              <w:rPr>
                                <w:b/>
                                <w:bCs/>
                                <w:sz w:val="36"/>
                                <w:szCs w:val="36"/>
                                <w:lang w:val="fr-BE"/>
                              </w:rPr>
                            </w:pPr>
                            <w:r>
                              <w:rPr>
                                <w:b/>
                                <w:bCs/>
                                <w:sz w:val="36"/>
                                <w:szCs w:val="36"/>
                              </w:rPr>
                              <w:t xml:space="preserve">Système de </w:t>
                            </w:r>
                            <w:r w:rsidRPr="0023778E">
                              <w:rPr>
                                <w:b/>
                                <w:bCs/>
                                <w:sz w:val="36"/>
                                <w:szCs w:val="36"/>
                              </w:rPr>
                              <w:t>Reconnaissance de Gestes</w:t>
                            </w:r>
                            <w:r>
                              <w:rPr>
                                <w:b/>
                                <w:bCs/>
                                <w:sz w:val="36"/>
                                <w:szCs w:val="36"/>
                              </w:rPr>
                              <w:t xml:space="preserve"> </w:t>
                            </w:r>
                            <w:r w:rsidRPr="0023778E">
                              <w:rPr>
                                <w:b/>
                                <w:bCs/>
                                <w:sz w:val="36"/>
                                <w:szCs w:val="36"/>
                              </w:rPr>
                              <w:t>pour la Commande de Dispositifs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7" o:spid="_x0000_s1027" style="position:absolute;left:0;text-align:left;margin-left:57.75pt;margin-top:390pt;width:346.2pt;height:62.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" strokeweight="2.25pt">
                <v:shadow on="t" opacity=".5" offset="6pt,6pt"/>
                <v:textbox>
                  <w:txbxContent>
                    <w:p w:rsidR="00A37DEC" w:rsidRPr="0023778E" w:rsidRDefault="0023778E" w:rsidP="000D4269">
                      <w:pPr>
                        <w:spacing w:line="240" w:lineRule="auto"/>
                        <w:jc w:val="center"/>
                        <w:rPr>
                          <w:b/>
                          <w:bCs/>
                          <w:sz w:val="36"/>
                          <w:szCs w:val="36"/>
                          <w:lang w:val="fr-BE"/>
                        </w:rPr>
                      </w:pPr>
                      <w:r>
                        <w:rPr>
                          <w:b/>
                          <w:bCs/>
                          <w:sz w:val="36"/>
                          <w:szCs w:val="36"/>
                        </w:rPr>
                        <w:t xml:space="preserve">Système de </w:t>
                      </w:r>
                      <w:r w:rsidRPr="0023778E">
                        <w:rPr>
                          <w:b/>
                          <w:bCs/>
                          <w:sz w:val="36"/>
                          <w:szCs w:val="36"/>
                        </w:rPr>
                        <w:t>Reconnaissance de Gestes</w:t>
                      </w:r>
                      <w:r>
                        <w:rPr>
                          <w:b/>
                          <w:bCs/>
                          <w:sz w:val="36"/>
                          <w:szCs w:val="36"/>
                        </w:rPr>
                        <w:t xml:space="preserve"> </w:t>
                      </w:r>
                      <w:r w:rsidRPr="0023778E">
                        <w:rPr>
                          <w:b/>
                          <w:bCs/>
                          <w:sz w:val="36"/>
                          <w:szCs w:val="36"/>
                        </w:rPr>
                        <w:t>pour la Commande de Dispositifs</w:t>
                      </w:r>
                    </w:p>
                  </w:txbxContent>
                </v:textbox>
                <w10:wrap type="square" anchorx="margin" anchory="page"/>
              </v:roundrect>
            </w:pict>
          </mc:Fallback>
        </mc:AlternateContent>
      </w:r>
      <w:r w:rsidR="000D1FF3">
        <w:rPr>
          <w:b/>
          <w:bCs/>
          <w:noProof/>
          <w:lang w:eastAsia="fr-FR"/>
        </w:rPr>
        <mc:AlternateContent>
          <mc:Choice Requires="wps">
            <w:drawing>
              <wp:anchor distT="0" distB="0" distL="114300" distR="114300" simplePos="0" relativeHeight="251665408" behindDoc="0" locked="0" layoutInCell="1" allowOverlap="1">
                <wp:simplePos x="0" y="0"/>
                <wp:positionH relativeFrom="margin">
                  <wp:posOffset>3371850</wp:posOffset>
                </wp:positionH>
                <wp:positionV relativeFrom="page">
                  <wp:posOffset>6991350</wp:posOffset>
                </wp:positionV>
                <wp:extent cx="2562225" cy="1619250"/>
                <wp:effectExtent l="0" t="0" r="9525" b="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1619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778E" w:rsidRPr="00956DBB" w:rsidRDefault="0023778E" w:rsidP="00A37DEC">
                            <w:pPr>
                              <w:rPr>
                                <w:b/>
                                <w:bCs/>
                                <w:sz w:val="28"/>
                                <w:szCs w:val="28"/>
                              </w:rPr>
                            </w:pPr>
                            <w:r>
                              <w:rPr>
                                <w:b/>
                                <w:bCs/>
                                <w:sz w:val="28"/>
                                <w:szCs w:val="28"/>
                              </w:rPr>
                              <w:t>NOMS</w:t>
                            </w:r>
                            <w:r w:rsidR="00DC5890" w:rsidRPr="00DC5890">
                              <w:rPr>
                                <w:b/>
                                <w:bCs/>
                                <w:sz w:val="28"/>
                                <w:szCs w:val="28"/>
                              </w:rPr>
                              <w:t>:</w:t>
                            </w:r>
                          </w:p>
                          <w:p w:rsidR="00A37DEC" w:rsidRDefault="0023778E" w:rsidP="00A37DEC">
                            <w:pPr>
                              <w:pStyle w:val="ListParagraph"/>
                              <w:numPr>
                                <w:ilvl w:val="0"/>
                                <w:numId w:val="2"/>
                              </w:numPr>
                              <w:rPr>
                                <w:sz w:val="28"/>
                                <w:szCs w:val="28"/>
                              </w:rPr>
                            </w:pPr>
                            <w:r>
                              <w:rPr>
                                <w:sz w:val="28"/>
                                <w:szCs w:val="28"/>
                              </w:rPr>
                              <w:t>ABDEMEZIEM FARID</w:t>
                            </w:r>
                          </w:p>
                          <w:p w:rsidR="0023778E" w:rsidRPr="0023778E" w:rsidRDefault="0023778E" w:rsidP="0023778E">
                            <w:pPr>
                              <w:pStyle w:val="ListParagraph"/>
                              <w:numPr>
                                <w:ilvl w:val="0"/>
                                <w:numId w:val="2"/>
                              </w:numPr>
                              <w:rPr>
                                <w:sz w:val="28"/>
                                <w:szCs w:val="28"/>
                              </w:rPr>
                            </w:pPr>
                            <w:r w:rsidRPr="00095426">
                              <w:rPr>
                                <w:sz w:val="28"/>
                                <w:szCs w:val="28"/>
                              </w:rPr>
                              <w:t>ALEM ABDERRAHMANE</w:t>
                            </w:r>
                          </w:p>
                          <w:p w:rsidR="00A37DEC" w:rsidRPr="00095426" w:rsidRDefault="000D4269" w:rsidP="00A37DEC">
                            <w:pPr>
                              <w:pStyle w:val="ListParagraph"/>
                              <w:numPr>
                                <w:ilvl w:val="0"/>
                                <w:numId w:val="2"/>
                              </w:numPr>
                              <w:rPr>
                                <w:b/>
                                <w:bCs/>
                                <w:sz w:val="28"/>
                                <w:szCs w:val="28"/>
                              </w:rPr>
                            </w:pPr>
                            <w:r>
                              <w:rPr>
                                <w:bCs/>
                                <w:sz w:val="28"/>
                                <w:szCs w:val="28"/>
                              </w:rPr>
                              <w:t>KLOUL MASSINISSA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left:0;text-align:left;margin-left:265.5pt;margin-top:550.5pt;width:201.75pt;height:12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" stroked="f">
                <v:textbox>
                  <w:txbxContent>
                    <w:p w:rsidR="0023778E" w:rsidRPr="00956DBB" w:rsidRDefault="0023778E" w:rsidP="00A37DEC">
                      <w:pPr>
                        <w:rPr>
                          <w:b/>
                          <w:bCs/>
                          <w:sz w:val="28"/>
                          <w:szCs w:val="28"/>
                        </w:rPr>
                      </w:pPr>
                      <w:r>
                        <w:rPr>
                          <w:b/>
                          <w:bCs/>
                          <w:sz w:val="28"/>
                          <w:szCs w:val="28"/>
                        </w:rPr>
                        <w:t>NOMS</w:t>
                      </w:r>
                      <w:r w:rsidR="00DC5890" w:rsidRPr="00DC5890">
                        <w:rPr>
                          <w:b/>
                          <w:bCs/>
                          <w:sz w:val="28"/>
                          <w:szCs w:val="28"/>
                        </w:rPr>
                        <w:t>:</w:t>
                      </w:r>
                    </w:p>
                    <w:p w:rsidR="00A37DEC" w:rsidRDefault="0023778E" w:rsidP="00A37DEC">
                      <w:pPr>
                        <w:pStyle w:val="ListParagraph"/>
                        <w:numPr>
                          <w:ilvl w:val="0"/>
                          <w:numId w:val="2"/>
                        </w:numPr>
                        <w:rPr>
                          <w:sz w:val="28"/>
                          <w:szCs w:val="28"/>
                        </w:rPr>
                      </w:pPr>
                      <w:r>
                        <w:rPr>
                          <w:sz w:val="28"/>
                          <w:szCs w:val="28"/>
                        </w:rPr>
                        <w:t>ABDEMEZIEM FARID</w:t>
                      </w:r>
                    </w:p>
                    <w:p w:rsidR="0023778E" w:rsidRPr="0023778E" w:rsidRDefault="0023778E" w:rsidP="0023778E">
                      <w:pPr>
                        <w:pStyle w:val="ListParagraph"/>
                        <w:numPr>
                          <w:ilvl w:val="0"/>
                          <w:numId w:val="2"/>
                        </w:numPr>
                        <w:rPr>
                          <w:sz w:val="28"/>
                          <w:szCs w:val="28"/>
                        </w:rPr>
                      </w:pPr>
                      <w:r w:rsidRPr="00095426">
                        <w:rPr>
                          <w:sz w:val="28"/>
                          <w:szCs w:val="28"/>
                        </w:rPr>
                        <w:t>ALEM ABDERRAHMANE</w:t>
                      </w:r>
                    </w:p>
                    <w:p w:rsidR="00A37DEC" w:rsidRPr="00095426" w:rsidRDefault="000D4269" w:rsidP="00A37DEC">
                      <w:pPr>
                        <w:pStyle w:val="ListParagraph"/>
                        <w:numPr>
                          <w:ilvl w:val="0"/>
                          <w:numId w:val="2"/>
                        </w:numPr>
                        <w:rPr>
                          <w:b/>
                          <w:bCs/>
                          <w:sz w:val="28"/>
                          <w:szCs w:val="28"/>
                        </w:rPr>
                      </w:pPr>
                      <w:r>
                        <w:rPr>
                          <w:bCs/>
                          <w:sz w:val="28"/>
                          <w:szCs w:val="28"/>
                        </w:rPr>
                        <w:t>KLOUL MASSINISSA</w:t>
                      </w:r>
                    </w:p>
                  </w:txbxContent>
                </v:textbox>
                <w10:wrap anchorx="margin" anchory="page"/>
              </v:shape>
            </w:pict>
          </mc:Fallback>
        </mc:AlternateContent>
      </w:r>
      <w:r w:rsidR="000D1FF3">
        <w:rPr>
          <w:b/>
          <w:bCs/>
          <w:noProof/>
          <w:lang w:eastAsia="fr-FR"/>
        </w:rPr>
        <mc:AlternateContent>
          <mc:Choice Requires="wps">
            <w:drawing>
              <wp:anchor distT="0" distB="0" distL="114300" distR="114300" simplePos="0" relativeHeight="251664384" behindDoc="0" locked="0" layoutInCell="1" allowOverlap="1">
                <wp:simplePos x="0" y="0"/>
                <wp:positionH relativeFrom="margin">
                  <wp:posOffset>0</wp:posOffset>
                </wp:positionH>
                <wp:positionV relativeFrom="page">
                  <wp:posOffset>6981825</wp:posOffset>
                </wp:positionV>
                <wp:extent cx="2839720" cy="1733550"/>
                <wp:effectExtent l="0" t="0" r="0" b="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9720" cy="1733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778E" w:rsidRDefault="00A37DEC" w:rsidP="0006647F">
                            <w:pPr>
                              <w:ind w:firstLine="0"/>
                              <w:jc w:val="left"/>
                              <w:rPr>
                                <w:szCs w:val="24"/>
                              </w:rPr>
                            </w:pPr>
                            <w:r w:rsidRPr="00DC5890">
                              <w:rPr>
                                <w:b/>
                                <w:bCs/>
                                <w:szCs w:val="24"/>
                              </w:rPr>
                              <w:t>MODULE :</w:t>
                            </w:r>
                            <w:r w:rsidR="00DC5890">
                              <w:rPr>
                                <w:szCs w:val="24"/>
                              </w:rPr>
                              <w:t> </w:t>
                            </w:r>
                            <w:r w:rsidR="0023778E" w:rsidRPr="0023778E">
                              <w:rPr>
                                <w:szCs w:val="24"/>
                              </w:rPr>
                              <w:t>Recherche documentaire et conception  de mémoires</w:t>
                            </w:r>
                          </w:p>
                          <w:p w:rsidR="00A37DEC" w:rsidRPr="00DC5890" w:rsidRDefault="00A37DEC" w:rsidP="0006647F">
                            <w:pPr>
                              <w:ind w:firstLine="0"/>
                              <w:jc w:val="left"/>
                              <w:rPr>
                                <w:szCs w:val="24"/>
                              </w:rPr>
                            </w:pPr>
                            <w:r w:rsidRPr="00DC5890">
                              <w:rPr>
                                <w:b/>
                                <w:bCs/>
                                <w:szCs w:val="24"/>
                              </w:rPr>
                              <w:t>SECTION :</w:t>
                            </w:r>
                            <w:r w:rsidRPr="00DC5890">
                              <w:rPr>
                                <w:szCs w:val="24"/>
                              </w:rPr>
                              <w:t xml:space="preserve"> </w:t>
                            </w:r>
                            <w:r w:rsidR="000D4269">
                              <w:t>M</w:t>
                            </w:r>
                            <w:r w:rsidR="0023778E">
                              <w:t>2</w:t>
                            </w:r>
                            <w:r w:rsidR="000D4269">
                              <w:t xml:space="preserve"> Systèmes embarquée</w:t>
                            </w:r>
                          </w:p>
                          <w:p w:rsidR="00A37DEC" w:rsidRPr="00DC5890" w:rsidRDefault="00A37DEC" w:rsidP="0006647F">
                            <w:pPr>
                              <w:ind w:firstLine="0"/>
                              <w:jc w:val="left"/>
                              <w:rPr>
                                <w:szCs w:val="24"/>
                              </w:rPr>
                            </w:pPr>
                            <w:r w:rsidRPr="00DC5890">
                              <w:rPr>
                                <w:b/>
                                <w:bCs/>
                                <w:szCs w:val="24"/>
                              </w:rPr>
                              <w:t>EMAIL :</w:t>
                            </w:r>
                            <w:r w:rsidRPr="00DC5890">
                              <w:rPr>
                                <w:szCs w:val="24"/>
                              </w:rPr>
                              <w:t xml:space="preserve"> </w:t>
                            </w:r>
                            <w:r w:rsidR="000D4269" w:rsidRPr="00DC5890">
                              <w:rPr>
                                <w:szCs w:val="24"/>
                              </w:rPr>
                              <w:t>alem.21012000@gmail.com</w:t>
                            </w:r>
                          </w:p>
                          <w:p w:rsidR="00A37DEC" w:rsidRPr="000D4269" w:rsidRDefault="00A37DEC" w:rsidP="0006647F">
                            <w:pPr>
                              <w:ind w:firstLine="0"/>
                              <w:jc w:val="left"/>
                              <w:rPr>
                                <w:szCs w:val="24"/>
                              </w:rPr>
                            </w:pPr>
                            <w:r w:rsidRPr="000D4269">
                              <w:rPr>
                                <w:b/>
                                <w:bCs/>
                                <w:szCs w:val="24"/>
                              </w:rPr>
                              <w:t xml:space="preserve">ANNÉE </w:t>
                            </w:r>
                            <w:r w:rsidR="00DC5890" w:rsidRPr="000D4269">
                              <w:rPr>
                                <w:b/>
                                <w:bCs/>
                                <w:szCs w:val="24"/>
                              </w:rPr>
                              <w:t>UNIVERSITAIRE:</w:t>
                            </w:r>
                            <w:r w:rsidRPr="000D4269">
                              <w:rPr>
                                <w:szCs w:val="24"/>
                              </w:rPr>
                              <w:t xml:space="preserve"> 202</w:t>
                            </w:r>
                            <w:r w:rsidR="0023778E">
                              <w:rPr>
                                <w:szCs w:val="24"/>
                              </w:rPr>
                              <w:t>3</w:t>
                            </w:r>
                            <w:r w:rsidRPr="000D4269">
                              <w:rPr>
                                <w:szCs w:val="24"/>
                              </w:rPr>
                              <w:t xml:space="preserve"> – 202</w:t>
                            </w:r>
                            <w:r w:rsidR="0023778E">
                              <w:rPr>
                                <w:szCs w:val="24"/>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9" type="#_x0000_t202" style="position:absolute;left:0;text-align:left;margin-left:0;margin-top:549.75pt;width:223.6pt;height:13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" stroked="f">
                <v:textbox>
                  <w:txbxContent>
                    <w:p w:rsidR="0023778E" w:rsidRDefault="00A37DEC" w:rsidP="0006647F">
                      <w:pPr>
                        <w:ind w:firstLine="0"/>
                        <w:jc w:val="left"/>
                        <w:rPr>
                          <w:szCs w:val="24"/>
                        </w:rPr>
                      </w:pPr>
                      <w:r w:rsidRPr="00DC5890">
                        <w:rPr>
                          <w:b/>
                          <w:bCs/>
                          <w:szCs w:val="24"/>
                        </w:rPr>
                        <w:t>MODULE :</w:t>
                      </w:r>
                      <w:r w:rsidR="00DC5890">
                        <w:rPr>
                          <w:szCs w:val="24"/>
                        </w:rPr>
                        <w:t> </w:t>
                      </w:r>
                      <w:r w:rsidR="0023778E" w:rsidRPr="0023778E">
                        <w:rPr>
                          <w:szCs w:val="24"/>
                        </w:rPr>
                        <w:t>Recherche documentaire et conception  de mémoires</w:t>
                      </w:r>
                    </w:p>
                    <w:p w:rsidR="00A37DEC" w:rsidRPr="00DC5890" w:rsidRDefault="00A37DEC" w:rsidP="0006647F">
                      <w:pPr>
                        <w:ind w:firstLine="0"/>
                        <w:jc w:val="left"/>
                        <w:rPr>
                          <w:szCs w:val="24"/>
                        </w:rPr>
                      </w:pPr>
                      <w:r w:rsidRPr="00DC5890">
                        <w:rPr>
                          <w:b/>
                          <w:bCs/>
                          <w:szCs w:val="24"/>
                        </w:rPr>
                        <w:t>SECTION :</w:t>
                      </w:r>
                      <w:r w:rsidRPr="00DC5890">
                        <w:rPr>
                          <w:szCs w:val="24"/>
                        </w:rPr>
                        <w:t xml:space="preserve"> </w:t>
                      </w:r>
                      <w:r w:rsidR="000D4269">
                        <w:t>M</w:t>
                      </w:r>
                      <w:r w:rsidR="0023778E">
                        <w:t>2</w:t>
                      </w:r>
                      <w:r w:rsidR="000D4269">
                        <w:t xml:space="preserve"> Systèmes embarquée</w:t>
                      </w:r>
                    </w:p>
                    <w:p w:rsidR="00A37DEC" w:rsidRPr="00DC5890" w:rsidRDefault="00A37DEC" w:rsidP="0006647F">
                      <w:pPr>
                        <w:ind w:firstLine="0"/>
                        <w:jc w:val="left"/>
                        <w:rPr>
                          <w:szCs w:val="24"/>
                        </w:rPr>
                      </w:pPr>
                      <w:r w:rsidRPr="00DC5890">
                        <w:rPr>
                          <w:b/>
                          <w:bCs/>
                          <w:szCs w:val="24"/>
                        </w:rPr>
                        <w:t>EMAIL :</w:t>
                      </w:r>
                      <w:r w:rsidRPr="00DC5890">
                        <w:rPr>
                          <w:szCs w:val="24"/>
                        </w:rPr>
                        <w:t xml:space="preserve"> </w:t>
                      </w:r>
                      <w:r w:rsidR="000D4269" w:rsidRPr="00DC5890">
                        <w:rPr>
                          <w:szCs w:val="24"/>
                        </w:rPr>
                        <w:t>alem.21012000@gmail.com</w:t>
                      </w:r>
                    </w:p>
                    <w:p w:rsidR="00A37DEC" w:rsidRPr="000D4269" w:rsidRDefault="00A37DEC" w:rsidP="0006647F">
                      <w:pPr>
                        <w:ind w:firstLine="0"/>
                        <w:jc w:val="left"/>
                        <w:rPr>
                          <w:szCs w:val="24"/>
                        </w:rPr>
                      </w:pPr>
                      <w:r w:rsidRPr="000D4269">
                        <w:rPr>
                          <w:b/>
                          <w:bCs/>
                          <w:szCs w:val="24"/>
                        </w:rPr>
                        <w:t xml:space="preserve">ANNÉE </w:t>
                      </w:r>
                      <w:r w:rsidR="00DC5890" w:rsidRPr="000D4269">
                        <w:rPr>
                          <w:b/>
                          <w:bCs/>
                          <w:szCs w:val="24"/>
                        </w:rPr>
                        <w:t>UNIVERSITAIRE:</w:t>
                      </w:r>
                      <w:r w:rsidRPr="000D4269">
                        <w:rPr>
                          <w:szCs w:val="24"/>
                        </w:rPr>
                        <w:t xml:space="preserve"> 202</w:t>
                      </w:r>
                      <w:r w:rsidR="0023778E">
                        <w:rPr>
                          <w:szCs w:val="24"/>
                        </w:rPr>
                        <w:t>3</w:t>
                      </w:r>
                      <w:r w:rsidRPr="000D4269">
                        <w:rPr>
                          <w:szCs w:val="24"/>
                        </w:rPr>
                        <w:t xml:space="preserve"> – 202</w:t>
                      </w:r>
                      <w:r w:rsidR="0023778E">
                        <w:rPr>
                          <w:szCs w:val="24"/>
                        </w:rPr>
                        <w:t>4</w:t>
                      </w:r>
                    </w:p>
                  </w:txbxContent>
                </v:textbox>
                <w10:wrap anchorx="margin" anchory="page"/>
              </v:shape>
            </w:pict>
          </mc:Fallback>
        </mc:AlternateContent>
      </w:r>
    </w:p>
    <w:p w:rsidR="0023778E" w:rsidRPr="00A566B5" w:rsidRDefault="0023778E" w:rsidP="0023778E">
      <w:pPr>
        <w:rPr>
          <w:b/>
          <w:bCs/>
        </w:rPr>
      </w:pPr>
    </w:p>
    <w:p w:rsidR="0023778E" w:rsidRPr="00A566B5" w:rsidRDefault="0023778E" w:rsidP="0023778E">
      <w:pPr>
        <w:rPr>
          <w:b/>
          <w:bCs/>
        </w:rPr>
        <w:sectPr w:rsidR="0023778E" w:rsidRPr="00A566B5" w:rsidSect="00095426">
          <w:pgSz w:w="12240" w:h="15840"/>
          <w:pgMar w:top="1440" w:right="1440" w:bottom="1440" w:left="1440" w:header="720" w:footer="720" w:gutter="0"/>
          <w:cols w:space="720"/>
          <w:docGrid w:linePitch="360"/>
        </w:sectPr>
      </w:pPr>
    </w:p>
    <w:p w:rsidR="00095426" w:rsidRPr="00A566B5" w:rsidRDefault="009E2B4D" w:rsidP="002F456C">
      <w:pPr>
        <w:jc w:val="center"/>
        <w:rPr>
          <w:b/>
          <w:bCs/>
        </w:rPr>
      </w:pPr>
      <w:r w:rsidRPr="00A566B5">
        <w:rPr>
          <w:b/>
          <w:bCs/>
        </w:rPr>
        <w:lastRenderedPageBreak/>
        <w:t xml:space="preserve">Section </w:t>
      </w:r>
      <w:proofErr w:type="spellStart"/>
      <w:r w:rsidRPr="00A566B5">
        <w:rPr>
          <w:b/>
          <w:bCs/>
        </w:rPr>
        <w:t>reservé</w:t>
      </w:r>
      <w:proofErr w:type="spellEnd"/>
      <w:r w:rsidRPr="00A566B5">
        <w:rPr>
          <w:b/>
          <w:bCs/>
        </w:rPr>
        <w:t xml:space="preserve"> au </w:t>
      </w:r>
      <w:proofErr w:type="spellStart"/>
      <w:r w:rsidRPr="00A566B5">
        <w:rPr>
          <w:b/>
          <w:bCs/>
        </w:rPr>
        <w:t>sommair</w:t>
      </w:r>
      <w:proofErr w:type="spellEnd"/>
    </w:p>
    <w:p w:rsidR="002F456C" w:rsidRDefault="002F456C" w:rsidP="002F456C">
      <w:pPr>
        <w:rPr>
          <w:b/>
          <w:bCs/>
          <w:lang w:val="fr-BE"/>
        </w:rPr>
      </w:pPr>
    </w:p>
    <w:p w:rsidR="00A566B5" w:rsidRDefault="00A566B5" w:rsidP="002F456C">
      <w:pPr>
        <w:rPr>
          <w:b/>
          <w:bCs/>
          <w:lang w:val="fr-BE"/>
        </w:rPr>
        <w:sectPr w:rsidR="00A566B5" w:rsidSect="00095426">
          <w:pgSz w:w="12240" w:h="15840"/>
          <w:pgMar w:top="1440" w:right="1440" w:bottom="1440" w:left="1440" w:header="720" w:footer="720" w:gutter="0"/>
          <w:cols w:space="720"/>
          <w:docGrid w:linePitch="360"/>
        </w:sectPr>
      </w:pPr>
    </w:p>
    <w:p w:rsidR="008969FD" w:rsidRDefault="008969FD">
      <w:pPr>
        <w:ind w:firstLine="0"/>
        <w:jc w:val="left"/>
      </w:pPr>
    </w:p>
    <w:p w:rsidR="008969FD" w:rsidRDefault="008969FD">
      <w:pPr>
        <w:ind w:firstLine="0"/>
        <w:jc w:val="left"/>
        <w:rPr>
          <w:rFonts w:ascii="Arial" w:eastAsiaTheme="majorEastAsia" w:hAnsi="Arial" w:cstheme="majorBidi"/>
          <w:sz w:val="32"/>
          <w:szCs w:val="32"/>
        </w:rPr>
      </w:pPr>
      <w:r>
        <w:rPr>
          <w:noProof/>
          <w:lang w:eastAsia="fr-FR"/>
        </w:rPr>
        <mc:AlternateContent>
          <mc:Choice Requires="wps">
            <w:drawing>
              <wp:anchor distT="0" distB="0" distL="114300" distR="114300" simplePos="0" relativeHeight="251670528" behindDoc="0" locked="0" layoutInCell="1" allowOverlap="1" wp14:anchorId="61B73119" wp14:editId="4BE37EA6">
                <wp:simplePos x="0" y="0"/>
                <wp:positionH relativeFrom="margin">
                  <wp:align>right</wp:align>
                </wp:positionH>
                <wp:positionV relativeFrom="paragraph">
                  <wp:posOffset>2907030</wp:posOffset>
                </wp:positionV>
                <wp:extent cx="5943600" cy="1733550"/>
                <wp:effectExtent l="0" t="0" r="0" b="0"/>
                <wp:wrapNone/>
                <wp:docPr id="7" name="Text Box 7"/>
                <wp:cNvGraphicFramePr/>
                <a:graphic xmlns:a="http://schemas.openxmlformats.org/drawingml/2006/main">
                  <a:graphicData uri="http://schemas.microsoft.com/office/word/2010/wordprocessingShape">
                    <wps:wsp>
                      <wps:cNvSpPr txBox="1"/>
                      <wps:spPr>
                        <a:xfrm>
                          <a:off x="0" y="0"/>
                          <a:ext cx="5943600" cy="1733550"/>
                        </a:xfrm>
                        <a:prstGeom prst="rect">
                          <a:avLst/>
                        </a:prstGeom>
                        <a:noFill/>
                        <a:ln>
                          <a:noFill/>
                        </a:ln>
                        <a:effectLst/>
                      </wps:spPr>
                      <wps:txbx>
                        <w:txbxContent>
                          <w:p w:rsidR="008969FD" w:rsidRPr="008969FD" w:rsidRDefault="008969FD" w:rsidP="008969FD">
                            <w:pPr>
                              <w:ind w:firstLine="0"/>
                              <w:jc w:val="center"/>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pPr>
                            <w:r w:rsidRPr="008969FD">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 xml:space="preserve">Introduction </w:t>
                            </w:r>
                          </w:p>
                          <w:p w:rsidR="008969FD" w:rsidRPr="008969FD" w:rsidRDefault="008969FD" w:rsidP="008969FD">
                            <w:pPr>
                              <w:ind w:firstLine="0"/>
                              <w:jc w:val="center"/>
                              <w:rPr>
                                <w:b/>
                                <w:color w:val="70AD47"/>
                                <w:spacing w:val="10"/>
                                <w:sz w:val="72"/>
                                <w:szCs w:val="72"/>
                                <w14:textOutline w14:w="9525" w14:cap="flat" w14:cmpd="sng" w14:algn="ctr">
                                  <w14:solidFill>
                                    <w14:srgbClr w14:val="000000"/>
                                  </w14:solidFill>
                                  <w14:prstDash w14:val="solid"/>
                                  <w14:round/>
                                </w14:textOutline>
                                <w14:textFill>
                                  <w14:solidFill>
                                    <w14:srgbClr w14:val="70AD47">
                                      <w14:tint w14:val="1000"/>
                                    </w14:srgbClr>
                                  </w14:solidFill>
                                </w14:textFill>
                              </w:rPr>
                            </w:pPr>
                            <w:proofErr w:type="spellStart"/>
                            <w:proofErr w:type="gramStart"/>
                            <w:r w:rsidRPr="008969FD">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générale</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73119" id="Text Box 7" o:spid="_x0000_s1030" type="#_x0000_t202" style="position:absolute;margin-left:416.8pt;margin-top:228.9pt;width:468pt;height:136.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" filled="f" stroked="f">
                <v:fill o:detectmouseclick="t"/>
                <v:textbox>
                  <w:txbxContent>
                    <w:p w:rsidR="008969FD" w:rsidRPr="008969FD" w:rsidRDefault="008969FD" w:rsidP="008969FD">
                      <w:pPr>
                        <w:ind w:firstLine="0"/>
                        <w:jc w:val="center"/>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pPr>
                      <w:r w:rsidRPr="008969FD">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 xml:space="preserve">Introduction </w:t>
                      </w:r>
                    </w:p>
                    <w:p w:rsidR="008969FD" w:rsidRPr="008969FD" w:rsidRDefault="008969FD" w:rsidP="008969FD">
                      <w:pPr>
                        <w:ind w:firstLine="0"/>
                        <w:jc w:val="center"/>
                        <w:rPr>
                          <w:b/>
                          <w:color w:val="70AD47"/>
                          <w:spacing w:val="10"/>
                          <w:sz w:val="72"/>
                          <w:szCs w:val="72"/>
                          <w14:textOutline w14:w="9525" w14:cap="flat" w14:cmpd="sng" w14:algn="ctr">
                            <w14:solidFill>
                              <w14:srgbClr w14:val="000000"/>
                            </w14:solidFill>
                            <w14:prstDash w14:val="solid"/>
                            <w14:round/>
                          </w14:textOutline>
                          <w14:textFill>
                            <w14:solidFill>
                              <w14:srgbClr w14:val="70AD47">
                                <w14:tint w14:val="1000"/>
                              </w14:srgbClr>
                            </w14:solidFill>
                          </w14:textFill>
                        </w:rPr>
                      </w:pPr>
                      <w:proofErr w:type="spellStart"/>
                      <w:proofErr w:type="gramStart"/>
                      <w:r w:rsidRPr="008969FD">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générale</w:t>
                      </w:r>
                      <w:proofErr w:type="spellEnd"/>
                      <w:proofErr w:type="gramEnd"/>
                    </w:p>
                  </w:txbxContent>
                </v:textbox>
                <w10:wrap anchorx="margin"/>
              </v:shape>
            </w:pict>
          </mc:Fallback>
        </mc:AlternateContent>
      </w:r>
      <w:r>
        <w:br w:type="page"/>
      </w:r>
    </w:p>
    <w:p w:rsidR="002F456C" w:rsidRDefault="000A1363" w:rsidP="00FA2F88">
      <w:pPr>
        <w:pStyle w:val="Heading1"/>
      </w:pPr>
      <w:r w:rsidRPr="00FA2F88">
        <w:lastRenderedPageBreak/>
        <w:t>Introduction général</w:t>
      </w:r>
      <w:r w:rsidR="001208C1">
        <w:t>e</w:t>
      </w:r>
    </w:p>
    <w:p w:rsidR="002523B3" w:rsidRDefault="001631E8" w:rsidP="002523B3">
      <w:r>
        <w:t>Il ne fait désormais plus aucun doute que l'informatique représente la révolution la plus importante et la plus innovante qui a marqué la vie de l'humanité en ce siècle passé. En effet, loin d'être un phénomène de mode éphémère, ou une tendance passagère, l'informatique vient apporter de multiples conforts à notre mode de vie.</w:t>
      </w:r>
    </w:p>
    <w:p w:rsidR="001631E8" w:rsidRDefault="001631E8" w:rsidP="002523B3">
      <w:r>
        <w:t>Aucun domaine n'est resté étranger à cette stratégie qui offre tant de services aussi bien pour l'entreprise ou l'administration que pour de simples utilisateurs</w:t>
      </w:r>
      <w:r w:rsidR="002523B3">
        <w:t>.</w:t>
      </w:r>
    </w:p>
    <w:p w:rsidR="001208C1" w:rsidRDefault="002523B3" w:rsidP="002523B3">
      <w:r>
        <w:t xml:space="preserve">Parmi les technologies informatiques développées ces dernières années, la vision par </w:t>
      </w:r>
      <w:r w:rsidR="001208C1">
        <w:t>La vision artificielle, également connue sous le nom de vision par ordinateur, est une discipline de l'intelligence artificielle (IA) qui vise à permettre aux machines de percevoir et d'interpréter visuellement le monde qui les entoure. Inspirée par le fonctionnement du système visuel humain, la vision artificielle cherche à doter les ordinateurs de la capacité de comprendre, analyser et interpréter des informations visuelles.</w:t>
      </w:r>
    </w:p>
    <w:p w:rsidR="001208C1" w:rsidRDefault="001208C1" w:rsidP="001208C1">
      <w:r>
        <w:t>Cette branche de l'informatique repose sur des algorithmes complexes et des modèles mathématiques pour traiter des données visuelles telles que des images ou des vidéos. Elle englobe un large éventail d'applications, allant de la reconnaissance d'objets et de visages à la détection de mouvements,</w:t>
      </w:r>
      <w:r w:rsidR="002523B3">
        <w:t xml:space="preserve"> la reconnaissance des gestes,</w:t>
      </w:r>
      <w:r>
        <w:t xml:space="preserve"> en passant par la segmentation d'images et la compréhension de scènes complexes.</w:t>
      </w:r>
    </w:p>
    <w:p w:rsidR="006C3001" w:rsidRDefault="006C3001" w:rsidP="006C3001">
      <w:r>
        <w:t>L</w:t>
      </w:r>
      <w:r w:rsidR="002523B3">
        <w:t xml:space="preserve">a reconnaissance des gestes </w:t>
      </w:r>
      <w:r>
        <w:t>permet</w:t>
      </w:r>
      <w:r w:rsidR="002523B3">
        <w:t xml:space="preserve"> aux machines de percevoir et d'interpréter visuellement le monde qui les entoure, en particulier les actions humaines. </w:t>
      </w:r>
      <w:r>
        <w:t xml:space="preserve">Elle </w:t>
      </w:r>
      <w:r w:rsidR="002523B3">
        <w:t>vise à doter les systèmes informatiques de la capacité de comprendre et d'interpréter des informations visuelles de manière</w:t>
      </w:r>
      <w:r>
        <w:t xml:space="preserve"> similaire à la vision humaine.</w:t>
      </w:r>
    </w:p>
    <w:p w:rsidR="00C73745" w:rsidRDefault="00C73745" w:rsidP="006C3001"/>
    <w:p w:rsidR="006C3001" w:rsidRDefault="006C3001" w:rsidP="006C3001">
      <w:pPr>
        <w:pStyle w:val="Heading1"/>
      </w:pPr>
      <w:r w:rsidRPr="006C3001">
        <w:t>Objectifs</w:t>
      </w:r>
    </w:p>
    <w:p w:rsidR="006C3001" w:rsidRDefault="006C3001" w:rsidP="006C3001">
      <w:r>
        <w:t>Notre travail consiste à développer une application en langage python qui interprète les techniques de reconnaissance à fin de commander des dispositifs ou des appareils.</w:t>
      </w:r>
    </w:p>
    <w:p w:rsidR="006C3001" w:rsidRDefault="006C3001" w:rsidP="006C3001">
      <w:r>
        <w:t>L’objectif doit permettre de :</w:t>
      </w:r>
    </w:p>
    <w:p w:rsidR="006C3001" w:rsidRDefault="006C3001" w:rsidP="006C3001">
      <w:pPr>
        <w:pStyle w:val="ListParagraph"/>
        <w:numPr>
          <w:ilvl w:val="0"/>
          <w:numId w:val="3"/>
        </w:numPr>
      </w:pPr>
      <w:r>
        <w:t>Acquisition de séquences vidéo à partir d'une caméra de smartphone ou une webcam.</w:t>
      </w:r>
    </w:p>
    <w:p w:rsidR="006C3001" w:rsidRDefault="006C3001" w:rsidP="006C3001">
      <w:pPr>
        <w:pStyle w:val="ListParagraph"/>
        <w:numPr>
          <w:ilvl w:val="0"/>
          <w:numId w:val="3"/>
        </w:numPr>
      </w:pPr>
      <w:r>
        <w:t>Conversion en niveaux de gris.</w:t>
      </w:r>
    </w:p>
    <w:p w:rsidR="00C73745" w:rsidRDefault="006C3001" w:rsidP="006C3001">
      <w:pPr>
        <w:pStyle w:val="ListParagraph"/>
        <w:numPr>
          <w:ilvl w:val="0"/>
          <w:numId w:val="3"/>
        </w:numPr>
        <w:sectPr w:rsidR="00C73745" w:rsidSect="00095426">
          <w:pgSz w:w="12240" w:h="15840"/>
          <w:pgMar w:top="1440" w:right="1440" w:bottom="1440" w:left="1440" w:header="720" w:footer="720" w:gutter="0"/>
          <w:cols w:space="720"/>
          <w:docGrid w:linePitch="360"/>
        </w:sectPr>
      </w:pPr>
      <w:r>
        <w:t>Détection et reconnaissance de gestes de la main pour contrôler la souris du PC</w:t>
      </w:r>
    </w:p>
    <w:p w:rsidR="008969FD" w:rsidRDefault="008969FD">
      <w:pPr>
        <w:ind w:firstLine="0"/>
        <w:jc w:val="left"/>
      </w:pPr>
    </w:p>
    <w:p w:rsidR="008969FD" w:rsidRDefault="008969FD">
      <w:pPr>
        <w:ind w:firstLine="0"/>
        <w:jc w:val="left"/>
      </w:pPr>
      <w:r>
        <w:rPr>
          <w:noProof/>
          <w:lang w:eastAsia="fr-FR"/>
        </w:rPr>
        <mc:AlternateContent>
          <mc:Choice Requires="wps">
            <w:drawing>
              <wp:anchor distT="0" distB="0" distL="114300" distR="114300" simplePos="0" relativeHeight="251672576" behindDoc="0" locked="0" layoutInCell="1" allowOverlap="1" wp14:anchorId="62A01EAC" wp14:editId="33C5A14C">
                <wp:simplePos x="0" y="0"/>
                <wp:positionH relativeFrom="margin">
                  <wp:align>right</wp:align>
                </wp:positionH>
                <wp:positionV relativeFrom="paragraph">
                  <wp:posOffset>2907030</wp:posOffset>
                </wp:positionV>
                <wp:extent cx="5943600" cy="1733550"/>
                <wp:effectExtent l="0" t="0" r="0" b="0"/>
                <wp:wrapNone/>
                <wp:docPr id="8" name="Text Box 8"/>
                <wp:cNvGraphicFramePr/>
                <a:graphic xmlns:a="http://schemas.openxmlformats.org/drawingml/2006/main">
                  <a:graphicData uri="http://schemas.microsoft.com/office/word/2010/wordprocessingShape">
                    <wps:wsp>
                      <wps:cNvSpPr txBox="1"/>
                      <wps:spPr>
                        <a:xfrm>
                          <a:off x="0" y="0"/>
                          <a:ext cx="5943600" cy="1733550"/>
                        </a:xfrm>
                        <a:prstGeom prst="rect">
                          <a:avLst/>
                        </a:prstGeom>
                        <a:noFill/>
                        <a:ln>
                          <a:noFill/>
                        </a:ln>
                        <a:effectLst/>
                      </wps:spPr>
                      <wps:txbx>
                        <w:txbxContent>
                          <w:p w:rsidR="008969FD" w:rsidRDefault="008969FD" w:rsidP="008969FD">
                            <w:pPr>
                              <w:ind w:firstLine="0"/>
                              <w:jc w:val="center"/>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pPr>
                            <w:proofErr w:type="spellStart"/>
                            <w:r>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Chapitre</w:t>
                            </w:r>
                            <w:proofErr w:type="spellEnd"/>
                            <w:r>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 xml:space="preserve"> </w:t>
                            </w:r>
                            <w:proofErr w:type="gramStart"/>
                            <w:r>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1 :</w:t>
                            </w:r>
                            <w:proofErr w:type="gramEnd"/>
                            <w:r>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 xml:space="preserve"> </w:t>
                            </w:r>
                          </w:p>
                          <w:p w:rsidR="008969FD" w:rsidRPr="008969FD" w:rsidRDefault="008969FD" w:rsidP="008969FD">
                            <w:pPr>
                              <w:ind w:firstLine="0"/>
                              <w:jc w:val="center"/>
                              <w:rPr>
                                <w:b/>
                                <w:color w:val="70AD47"/>
                                <w:spacing w:val="10"/>
                                <w:sz w:val="72"/>
                                <w:szCs w:val="72"/>
                                <w14:textOutline w14:w="9525" w14:cap="flat" w14:cmpd="sng" w14:algn="ctr">
                                  <w14:solidFill>
                                    <w14:srgbClr w14:val="000000"/>
                                  </w14:solidFill>
                                  <w14:prstDash w14:val="solid"/>
                                  <w14:round/>
                                </w14:textOutline>
                                <w14:textFill>
                                  <w14:solidFill>
                                    <w14:srgbClr w14:val="70AD47">
                                      <w14:tint w14:val="1000"/>
                                    </w14:srgbClr>
                                  </w14:solidFill>
                                </w14:textFill>
                              </w:rPr>
                            </w:pPr>
                            <w:r>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 xml:space="preserve">Vision </w:t>
                            </w:r>
                            <w:proofErr w:type="spellStart"/>
                            <w:r w:rsidR="003B7008">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A</w:t>
                            </w:r>
                            <w:r>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rtificielle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01EAC" id="_x0000_s1031" type="#_x0000_t202" style="position:absolute;margin-left:416.8pt;margin-top:228.9pt;width:468pt;height:136.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" filled="f" stroked="f">
                <v:fill o:detectmouseclick="t"/>
                <v:textbox>
                  <w:txbxContent>
                    <w:p w:rsidR="008969FD" w:rsidRDefault="008969FD" w:rsidP="008969FD">
                      <w:pPr>
                        <w:ind w:firstLine="0"/>
                        <w:jc w:val="center"/>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pPr>
                      <w:proofErr w:type="spellStart"/>
                      <w:r>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Chapitre</w:t>
                      </w:r>
                      <w:proofErr w:type="spellEnd"/>
                      <w:r>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 xml:space="preserve"> </w:t>
                      </w:r>
                      <w:proofErr w:type="gramStart"/>
                      <w:r>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1 :</w:t>
                      </w:r>
                      <w:proofErr w:type="gramEnd"/>
                      <w:r>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 xml:space="preserve"> </w:t>
                      </w:r>
                    </w:p>
                    <w:p w:rsidR="008969FD" w:rsidRPr="008969FD" w:rsidRDefault="008969FD" w:rsidP="008969FD">
                      <w:pPr>
                        <w:ind w:firstLine="0"/>
                        <w:jc w:val="center"/>
                        <w:rPr>
                          <w:b/>
                          <w:color w:val="70AD47"/>
                          <w:spacing w:val="10"/>
                          <w:sz w:val="72"/>
                          <w:szCs w:val="72"/>
                          <w14:textOutline w14:w="9525" w14:cap="flat" w14:cmpd="sng" w14:algn="ctr">
                            <w14:solidFill>
                              <w14:srgbClr w14:val="000000"/>
                            </w14:solidFill>
                            <w14:prstDash w14:val="solid"/>
                            <w14:round/>
                          </w14:textOutline>
                          <w14:textFill>
                            <w14:solidFill>
                              <w14:srgbClr w14:val="70AD47">
                                <w14:tint w14:val="1000"/>
                              </w14:srgbClr>
                            </w14:solidFill>
                          </w14:textFill>
                        </w:rPr>
                      </w:pPr>
                      <w:r>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 xml:space="preserve">Vision </w:t>
                      </w:r>
                      <w:proofErr w:type="spellStart"/>
                      <w:r w:rsidR="003B7008">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A</w:t>
                      </w:r>
                      <w:r>
                        <w:rPr>
                          <w:b/>
                          <w:color w:val="70AD47"/>
                          <w:spacing w:val="10"/>
                          <w:sz w:val="72"/>
                          <w:szCs w:val="72"/>
                          <w:lang w:val="en-US"/>
                          <w14:textOutline w14:w="9525" w14:cap="flat" w14:cmpd="sng" w14:algn="ctr">
                            <w14:solidFill>
                              <w14:srgbClr w14:val="000000"/>
                            </w14:solidFill>
                            <w14:prstDash w14:val="solid"/>
                            <w14:round/>
                          </w14:textOutline>
                          <w14:textFill>
                            <w14:solidFill>
                              <w14:srgbClr w14:val="70AD47">
                                <w14:tint w14:val="1000"/>
                              </w14:srgbClr>
                            </w14:solidFill>
                          </w14:textFill>
                        </w:rPr>
                        <w:t>rtificielle</w:t>
                      </w:r>
                      <w:proofErr w:type="spellEnd"/>
                    </w:p>
                  </w:txbxContent>
                </v:textbox>
                <w10:wrap anchorx="margin"/>
              </v:shape>
            </w:pict>
          </mc:Fallback>
        </mc:AlternateContent>
      </w:r>
      <w:r>
        <w:br w:type="page"/>
      </w:r>
    </w:p>
    <w:p w:rsidR="006C3001" w:rsidRDefault="001E1582" w:rsidP="001E1582">
      <w:pPr>
        <w:pStyle w:val="Heading1"/>
      </w:pPr>
      <w:r>
        <w:lastRenderedPageBreak/>
        <w:t>Introduction</w:t>
      </w:r>
    </w:p>
    <w:p w:rsidR="001E1582" w:rsidRDefault="001E1582" w:rsidP="001E1582">
      <w:r w:rsidRPr="001E1582">
        <w:t>La vision artificielle, est une discipline de l'intelligence artificielle qui vise à permettre aux machines de percevoir, interpréter et comprendre visuellement le monde qui les entoure. Elle s'inspire de la capacité humaine à comprendre et interpréter les informations visuelles provenant de l'environnement.</w:t>
      </w:r>
    </w:p>
    <w:p w:rsidR="001E1582" w:rsidRDefault="001E1582" w:rsidP="001E1582"/>
    <w:p w:rsidR="001E1582" w:rsidRDefault="001E1582" w:rsidP="001E1582">
      <w:pPr>
        <w:pStyle w:val="Heading1"/>
      </w:pPr>
      <w:r w:rsidRPr="001E1582">
        <w:t>Définitions</w:t>
      </w:r>
    </w:p>
    <w:p w:rsidR="001E1582" w:rsidRPr="001E1582" w:rsidRDefault="001E1582" w:rsidP="001E1582">
      <w:pPr>
        <w:pStyle w:val="Heading2"/>
      </w:pPr>
      <w:r w:rsidRPr="001E1582">
        <w:t>Vision Artificielle</w:t>
      </w:r>
    </w:p>
    <w:p w:rsidR="001E1582" w:rsidRDefault="001E1582" w:rsidP="001E1582">
      <w:r>
        <w:t>La vision artificielle se réfère à la capacité des machines à interpréter et comprendre des informations visuelles. Cela inclut la reconnaissance d'objets, la détection de formes, la segmentation d'images, etc.</w:t>
      </w:r>
    </w:p>
    <w:p w:rsidR="001E1582" w:rsidRDefault="001E1582" w:rsidP="001E1582"/>
    <w:p w:rsidR="001E1582" w:rsidRDefault="001E1582" w:rsidP="001E1582">
      <w:pPr>
        <w:pStyle w:val="Heading2"/>
      </w:pPr>
      <w:r>
        <w:t>Traitement d'Images</w:t>
      </w:r>
    </w:p>
    <w:p w:rsidR="001E1582" w:rsidRDefault="001E1582" w:rsidP="001E1582">
      <w:r>
        <w:t>Il s'agit de la manipulation d'images numériques pour améliorer leur qualité, extraire des informations ou effectuer des opérations spécifiques</w:t>
      </w:r>
      <w:r w:rsidR="00A11EE8">
        <w:t xml:space="preserve"> tell que le filtrage</w:t>
      </w:r>
      <w:r>
        <w:t>.</w:t>
      </w:r>
    </w:p>
    <w:p w:rsidR="001E1582" w:rsidRDefault="001E1582" w:rsidP="001E1582">
      <w:pPr>
        <w:ind w:firstLine="0"/>
      </w:pPr>
    </w:p>
    <w:p w:rsidR="001E1582" w:rsidRDefault="001E1582" w:rsidP="001E1582">
      <w:pPr>
        <w:pStyle w:val="Heading1"/>
      </w:pPr>
      <w:r w:rsidRPr="001E1582">
        <w:t>Principes Fondamentaux</w:t>
      </w:r>
    </w:p>
    <w:p w:rsidR="001E1582" w:rsidRPr="001E1582" w:rsidRDefault="001E1582" w:rsidP="001E1582">
      <w:pPr>
        <w:pStyle w:val="Heading2"/>
      </w:pPr>
      <w:r w:rsidRPr="001E1582">
        <w:t>Extraction de Caractéristiques</w:t>
      </w:r>
    </w:p>
    <w:p w:rsidR="001E1582" w:rsidRDefault="001E1582" w:rsidP="001E1582">
      <w:r w:rsidRPr="001E1582">
        <w:t>La vision artificielle implique souvent l'extraction de caractéristiques à partir d'images. Cela consiste à identifier des éléments clés ou des motifs significatifs dans les données visuelles.</w:t>
      </w:r>
    </w:p>
    <w:p w:rsidR="00AC08B5" w:rsidRDefault="00AC08B5" w:rsidP="001E1582"/>
    <w:p w:rsidR="001E1582" w:rsidRDefault="001E1582" w:rsidP="001E1582">
      <w:pPr>
        <w:pStyle w:val="Heading1"/>
      </w:pPr>
      <w:r w:rsidRPr="001E1582">
        <w:t>Classification</w:t>
      </w:r>
    </w:p>
    <w:p w:rsidR="001E1582" w:rsidRDefault="001E1582" w:rsidP="001E1582">
      <w:r w:rsidRPr="001E1582">
        <w:t>Attribuer une étiquette ou une catégorie à une image en fonction de son contenu. Les réseaux de neurones sont couramment utilisés pour cette tâche.</w:t>
      </w:r>
    </w:p>
    <w:p w:rsidR="001E1582" w:rsidRDefault="001E1582" w:rsidP="001E1582"/>
    <w:p w:rsidR="001E1582" w:rsidRDefault="001E1582" w:rsidP="001E1582">
      <w:pPr>
        <w:pStyle w:val="Heading2"/>
      </w:pPr>
      <w:r w:rsidRPr="001E1582">
        <w:lastRenderedPageBreak/>
        <w:t>Détection d'Objets</w:t>
      </w:r>
    </w:p>
    <w:p w:rsidR="0069235C" w:rsidRDefault="001E1582" w:rsidP="0069235C">
      <w:r w:rsidRPr="001E1582">
        <w:t>Identifier et localiser les objets spécifiques dans une image. Les algorithmes de détection d'objets peuvent détecter la présence et la position d'objets multiples.</w:t>
      </w:r>
    </w:p>
    <w:p w:rsidR="0069235C" w:rsidRDefault="0069235C" w:rsidP="0069235C"/>
    <w:p w:rsidR="0069235C" w:rsidRDefault="0069235C" w:rsidP="0069235C">
      <w:pPr>
        <w:pStyle w:val="Heading1"/>
      </w:pPr>
      <w:r w:rsidRPr="0069235C">
        <w:t>Techniques</w:t>
      </w:r>
      <w:r w:rsidR="00AC08B5">
        <w:t xml:space="preserve"> utilisés</w:t>
      </w:r>
    </w:p>
    <w:p w:rsidR="0069235C" w:rsidRPr="0069235C" w:rsidRDefault="0069235C" w:rsidP="0069235C">
      <w:pPr>
        <w:pStyle w:val="Heading2"/>
      </w:pPr>
      <w:r w:rsidRPr="0069235C">
        <w:rPr>
          <w:rStyle w:val="Heading2Char"/>
          <w:lang w:val="fr-BE"/>
        </w:rPr>
        <w:t>Apprentissage Profond (</w:t>
      </w:r>
      <w:proofErr w:type="spellStart"/>
      <w:r w:rsidRPr="0069235C">
        <w:rPr>
          <w:rStyle w:val="Heading2Char"/>
          <w:lang w:val="fr-BE"/>
        </w:rPr>
        <w:t>Deep</w:t>
      </w:r>
      <w:proofErr w:type="spellEnd"/>
      <w:r w:rsidRPr="0069235C">
        <w:rPr>
          <w:rStyle w:val="Heading2Char"/>
          <w:lang w:val="fr-BE"/>
        </w:rPr>
        <w:t xml:space="preserve"> Learning)</w:t>
      </w:r>
    </w:p>
    <w:p w:rsidR="003B7008" w:rsidRDefault="0069235C" w:rsidP="0069235C">
      <w:pPr>
        <w:rPr>
          <w:rStyle w:val="Heading3Char"/>
          <w:lang w:val="fr-BE"/>
        </w:rPr>
      </w:pPr>
      <w:r w:rsidRPr="0069235C">
        <w:rPr>
          <w:rStyle w:val="Heading3Char"/>
          <w:lang w:val="fr-BE"/>
        </w:rPr>
        <w:t>Réseaux</w:t>
      </w:r>
      <w:r w:rsidR="003B7008">
        <w:rPr>
          <w:rStyle w:val="Heading3Char"/>
          <w:lang w:val="fr-BE"/>
        </w:rPr>
        <w:t xml:space="preserve"> de Neurones </w:t>
      </w:r>
      <w:proofErr w:type="spellStart"/>
      <w:r w:rsidR="003B7008">
        <w:rPr>
          <w:rStyle w:val="Heading3Char"/>
          <w:lang w:val="fr-BE"/>
        </w:rPr>
        <w:t>Convolutifs</w:t>
      </w:r>
      <w:proofErr w:type="spellEnd"/>
      <w:r w:rsidR="003B7008">
        <w:rPr>
          <w:rStyle w:val="Heading3Char"/>
          <w:lang w:val="fr-BE"/>
        </w:rPr>
        <w:t xml:space="preserve"> (CNN)</w:t>
      </w:r>
    </w:p>
    <w:p w:rsidR="0069235C" w:rsidRPr="0069235C" w:rsidRDefault="0069235C" w:rsidP="0069235C">
      <w:pPr>
        <w:rPr>
          <w:lang w:val="fr-BE"/>
        </w:rPr>
      </w:pPr>
      <w:r w:rsidRPr="0069235C">
        <w:rPr>
          <w:lang w:val="fr-BE"/>
        </w:rPr>
        <w:t xml:space="preserve">Ces réseaux sont spécialement conçus pour traiter des données spatiales telles que des images. Ils utilisent des filtres </w:t>
      </w:r>
      <w:proofErr w:type="spellStart"/>
      <w:r w:rsidRPr="0069235C">
        <w:rPr>
          <w:lang w:val="fr-BE"/>
        </w:rPr>
        <w:t>convolutifs</w:t>
      </w:r>
      <w:proofErr w:type="spellEnd"/>
      <w:r w:rsidRPr="0069235C">
        <w:rPr>
          <w:lang w:val="fr-BE"/>
        </w:rPr>
        <w:t xml:space="preserve"> pour détecter des motifs locaux et</w:t>
      </w:r>
      <w:r>
        <w:rPr>
          <w:lang w:val="fr-BE"/>
        </w:rPr>
        <w:t xml:space="preserve"> hiérarchiques dans les images.</w:t>
      </w:r>
    </w:p>
    <w:p w:rsidR="003B7008" w:rsidRDefault="003B7008" w:rsidP="0069235C">
      <w:pPr>
        <w:rPr>
          <w:rStyle w:val="Heading3Char"/>
          <w:lang w:val="fr-BE"/>
        </w:rPr>
      </w:pPr>
      <w:r>
        <w:rPr>
          <w:rStyle w:val="Heading3Char"/>
          <w:lang w:val="fr-BE"/>
        </w:rPr>
        <w:t xml:space="preserve">Réseaux de Neurones Récursifs </w:t>
      </w:r>
    </w:p>
    <w:p w:rsidR="0069235C" w:rsidRDefault="0069235C" w:rsidP="0069235C">
      <w:pPr>
        <w:rPr>
          <w:lang w:val="fr-BE"/>
        </w:rPr>
      </w:pPr>
      <w:r w:rsidRPr="0069235C">
        <w:rPr>
          <w:lang w:val="fr-BE"/>
        </w:rPr>
        <w:t>Utilisés pour la reconnaissance d'objets dans des contextes plus complexes, ces réseaux peuvent capturer des relations à long terme et des dépendances temporelles</w:t>
      </w:r>
      <w:r w:rsidR="00AC08B5">
        <w:rPr>
          <w:lang w:val="fr-BE"/>
        </w:rPr>
        <w:t xml:space="preserve"> (des rumeurs)</w:t>
      </w:r>
      <w:r w:rsidRPr="0069235C">
        <w:rPr>
          <w:lang w:val="fr-BE"/>
        </w:rPr>
        <w:t>.</w:t>
      </w:r>
    </w:p>
    <w:p w:rsidR="003B7008" w:rsidRDefault="003B7008" w:rsidP="0069235C">
      <w:pPr>
        <w:rPr>
          <w:lang w:val="fr-BE"/>
        </w:rPr>
      </w:pPr>
    </w:p>
    <w:p w:rsidR="0069235C" w:rsidRDefault="0069235C" w:rsidP="0069235C">
      <w:pPr>
        <w:pStyle w:val="Heading2"/>
        <w:rPr>
          <w:lang w:val="fr-BE"/>
        </w:rPr>
      </w:pPr>
      <w:r w:rsidRPr="0069235C">
        <w:rPr>
          <w:lang w:val="fr-BE"/>
        </w:rPr>
        <w:t>Segmentation d'Images</w:t>
      </w:r>
    </w:p>
    <w:p w:rsidR="003B7008" w:rsidRDefault="003B7008" w:rsidP="0069235C">
      <w:pPr>
        <w:rPr>
          <w:rStyle w:val="Heading3Char"/>
        </w:rPr>
      </w:pPr>
      <w:r>
        <w:rPr>
          <w:rStyle w:val="Heading3Char"/>
        </w:rPr>
        <w:t xml:space="preserve">Segmentation Sémantique </w:t>
      </w:r>
    </w:p>
    <w:p w:rsidR="0069235C" w:rsidRDefault="0069235C" w:rsidP="003B7008">
      <w:r>
        <w:t>Attribue des étiquettes à chaque pixel d'une image, permettant une compréhension détaillée des différentes régions. Par exemple, la segmentation peut distinguer les différente</w:t>
      </w:r>
      <w:r w:rsidR="003B7008">
        <w:t>s parties d'une image médicale.</w:t>
      </w:r>
    </w:p>
    <w:p w:rsidR="003B7008" w:rsidRDefault="003B7008" w:rsidP="0069235C">
      <w:pPr>
        <w:rPr>
          <w:rStyle w:val="Heading3Char"/>
        </w:rPr>
      </w:pPr>
      <w:r>
        <w:rPr>
          <w:rStyle w:val="Heading3Char"/>
        </w:rPr>
        <w:t>Segmentation Instance</w:t>
      </w:r>
    </w:p>
    <w:p w:rsidR="0069235C" w:rsidRDefault="0069235C" w:rsidP="0069235C">
      <w:r>
        <w:t>Identifie et isole individuellement chaque instance d'un objet dans une image, utile pour la détection et la compréhension précise des objets multiples.</w:t>
      </w:r>
    </w:p>
    <w:p w:rsidR="00650D10" w:rsidRDefault="00650D10" w:rsidP="0069235C"/>
    <w:p w:rsidR="003B7008" w:rsidRDefault="003B7008" w:rsidP="003B7008">
      <w:pPr>
        <w:pStyle w:val="Heading2"/>
      </w:pPr>
      <w:r w:rsidRPr="003B7008">
        <w:t>Traitement du Flux Vidéo</w:t>
      </w:r>
    </w:p>
    <w:p w:rsidR="003B7008" w:rsidRDefault="003B7008" w:rsidP="003B7008">
      <w:pPr>
        <w:pStyle w:val="Heading3"/>
      </w:pPr>
      <w:r>
        <w:t>Suivi d'Objets</w:t>
      </w:r>
    </w:p>
    <w:p w:rsidR="003B7008" w:rsidRDefault="003B7008" w:rsidP="003B7008">
      <w:r>
        <w:t>Suit la trajectoire d'objets spécifiques dans une séquence d'images. Cela est crucial pour des applications telles que la surveillance vidéo et la réalité augmentée.</w:t>
      </w:r>
    </w:p>
    <w:p w:rsidR="003B7008" w:rsidRDefault="003B7008" w:rsidP="003B7008">
      <w:pPr>
        <w:pStyle w:val="Heading3"/>
      </w:pPr>
      <w:r>
        <w:lastRenderedPageBreak/>
        <w:t>Reconnaissance d'Activités</w:t>
      </w:r>
    </w:p>
    <w:p w:rsidR="003B7008" w:rsidRDefault="003B7008" w:rsidP="003B7008">
      <w:r>
        <w:t>Analyse les schémas d'activités dans une séquence vidéo pour identifier des actions spécifiques, comme la marche, la course ou d'autres comportements humains.</w:t>
      </w:r>
    </w:p>
    <w:p w:rsidR="003B7008" w:rsidRDefault="003B7008" w:rsidP="003B7008"/>
    <w:p w:rsidR="003B7008" w:rsidRDefault="003B7008" w:rsidP="003B7008">
      <w:pPr>
        <w:pStyle w:val="Heading1"/>
      </w:pPr>
      <w:r w:rsidRPr="003B7008">
        <w:t>Applications Spécifiques</w:t>
      </w:r>
    </w:p>
    <w:p w:rsidR="003B7008" w:rsidRDefault="003B7008" w:rsidP="003B7008">
      <w:pPr>
        <w:pStyle w:val="Heading2"/>
      </w:pPr>
      <w:r>
        <w:t>Reconnaissance Faciale</w:t>
      </w:r>
    </w:p>
    <w:p w:rsidR="003B7008" w:rsidRDefault="003B7008" w:rsidP="003B7008">
      <w:r>
        <w:t>Utilise des algorithmes de vision artificielle pour identifier et vérifier l'identité des individus en se basant sur des caractéristiques faciales uniques.</w:t>
      </w:r>
    </w:p>
    <w:p w:rsidR="00650D10" w:rsidRDefault="00650D10" w:rsidP="003B7008"/>
    <w:p w:rsidR="003B7008" w:rsidRDefault="003B7008" w:rsidP="003B7008">
      <w:pPr>
        <w:pStyle w:val="Heading2"/>
      </w:pPr>
      <w:r>
        <w:t>Conduite Autonome</w:t>
      </w:r>
    </w:p>
    <w:p w:rsidR="003B7008" w:rsidRDefault="003B7008" w:rsidP="003B7008">
      <w:r>
        <w:t>Intègre des systèmes de vision artificielle pour permettre aux véhicules de détecter et de réagir aux éléments de la route, tels que les autres véhicules, les piétons et les panneaux de signalisation.</w:t>
      </w:r>
    </w:p>
    <w:p w:rsidR="00650D10" w:rsidRDefault="00650D10" w:rsidP="003B7008"/>
    <w:p w:rsidR="003B7008" w:rsidRDefault="003B7008" w:rsidP="003B7008">
      <w:pPr>
        <w:pStyle w:val="Heading2"/>
      </w:pPr>
      <w:r w:rsidRPr="003B7008">
        <w:t>Médecine et Imagerie Méd</w:t>
      </w:r>
      <w:r>
        <w:t>icale</w:t>
      </w:r>
    </w:p>
    <w:p w:rsidR="003B7008" w:rsidRDefault="003B7008" w:rsidP="003B7008">
      <w:r w:rsidRPr="003B7008">
        <w:t>La vision artificielle est utilisée pour l'analyse d'images médicales, facilitant la détection précoce des</w:t>
      </w:r>
      <w:r>
        <w:t xml:space="preserve"> </w:t>
      </w:r>
      <w:r w:rsidRPr="003B7008">
        <w:t>maladies et l'assistance aux chirurgies.</w:t>
      </w:r>
    </w:p>
    <w:p w:rsidR="00650D10" w:rsidRDefault="00650D10" w:rsidP="003B7008"/>
    <w:p w:rsidR="003B7008" w:rsidRDefault="003B7008" w:rsidP="003B7008">
      <w:pPr>
        <w:pStyle w:val="Heading2"/>
      </w:pPr>
      <w:r w:rsidRPr="003B7008">
        <w:t>Reconnaissance de Gestes</w:t>
      </w:r>
    </w:p>
    <w:p w:rsidR="003B7008" w:rsidRDefault="003B7008" w:rsidP="003B7008">
      <w:r w:rsidRPr="003B7008">
        <w:t>Permet de détecter et interpréter les mouvements du corps humain pour comprendre les gestes et les actions. Cette application est utilisée dans des domaines tels que la réalité virtuelle, les interfaces homme-machine et la surveillance intelligente.</w:t>
      </w:r>
    </w:p>
    <w:p w:rsidR="003B7008" w:rsidRDefault="003B7008" w:rsidP="003B7008"/>
    <w:p w:rsidR="003B7008" w:rsidRDefault="003B7008" w:rsidP="003B7008">
      <w:pPr>
        <w:pStyle w:val="Heading1"/>
      </w:pPr>
      <w:r>
        <w:t>Conclusion</w:t>
      </w:r>
    </w:p>
    <w:p w:rsidR="003B7008" w:rsidRDefault="003B7008" w:rsidP="003B7008">
      <w:pPr>
        <w:sectPr w:rsidR="003B7008" w:rsidSect="00095426">
          <w:pgSz w:w="12240" w:h="15840"/>
          <w:pgMar w:top="1440" w:right="1440" w:bottom="1440" w:left="1440" w:header="720" w:footer="720" w:gutter="0"/>
          <w:cols w:space="720"/>
          <w:docGrid w:linePitch="360"/>
        </w:sectPr>
      </w:pPr>
      <w:r w:rsidRPr="003B7008">
        <w:t>L'avenir de la vision artificielle promet des innovations continues, alimentées par la recherc</w:t>
      </w:r>
      <w:r>
        <w:t>he en intelligence artificielle</w:t>
      </w:r>
      <w:r w:rsidRPr="003B7008">
        <w:t>. En somme, la vision artificielle ouvre la voie à un monde où les machines peuvent non seulement voir, mais aussi comprendre et interagir de manière intelligente avec leur environnement visuel.</w:t>
      </w:r>
    </w:p>
    <w:p w:rsidR="003B7008" w:rsidRPr="003B7008" w:rsidRDefault="003B7008" w:rsidP="003B7008"/>
    <w:sectPr w:rsidR="003B7008" w:rsidRPr="003B7008" w:rsidSect="00095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B72E0B"/>
    <w:multiLevelType w:val="hybridMultilevel"/>
    <w:tmpl w:val="2C2C0B42"/>
    <w:lvl w:ilvl="0" w:tplc="08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454708B9"/>
    <w:multiLevelType w:val="hybridMultilevel"/>
    <w:tmpl w:val="CA34D0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003D20"/>
    <w:multiLevelType w:val="hybridMultilevel"/>
    <w:tmpl w:val="4C083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0F8"/>
    <w:rsid w:val="0005399C"/>
    <w:rsid w:val="0006647F"/>
    <w:rsid w:val="00095426"/>
    <w:rsid w:val="000A1363"/>
    <w:rsid w:val="000D1FF3"/>
    <w:rsid w:val="000D4269"/>
    <w:rsid w:val="001208C1"/>
    <w:rsid w:val="00154317"/>
    <w:rsid w:val="001631E8"/>
    <w:rsid w:val="001E1582"/>
    <w:rsid w:val="00236401"/>
    <w:rsid w:val="0023778E"/>
    <w:rsid w:val="00244CF4"/>
    <w:rsid w:val="002523B3"/>
    <w:rsid w:val="002F456C"/>
    <w:rsid w:val="003B2E97"/>
    <w:rsid w:val="003B7008"/>
    <w:rsid w:val="00443215"/>
    <w:rsid w:val="0050575B"/>
    <w:rsid w:val="005151EC"/>
    <w:rsid w:val="00520812"/>
    <w:rsid w:val="005750F8"/>
    <w:rsid w:val="00647955"/>
    <w:rsid w:val="00650196"/>
    <w:rsid w:val="00650D10"/>
    <w:rsid w:val="0069235C"/>
    <w:rsid w:val="006C3001"/>
    <w:rsid w:val="007A3719"/>
    <w:rsid w:val="007C49B2"/>
    <w:rsid w:val="008969FD"/>
    <w:rsid w:val="00937419"/>
    <w:rsid w:val="00956DBB"/>
    <w:rsid w:val="009E06D4"/>
    <w:rsid w:val="009E2B4D"/>
    <w:rsid w:val="00A11EE8"/>
    <w:rsid w:val="00A37DEC"/>
    <w:rsid w:val="00A566B5"/>
    <w:rsid w:val="00AC08B5"/>
    <w:rsid w:val="00AC476F"/>
    <w:rsid w:val="00B1743A"/>
    <w:rsid w:val="00C73745"/>
    <w:rsid w:val="00D5247E"/>
    <w:rsid w:val="00D7039A"/>
    <w:rsid w:val="00DC5890"/>
    <w:rsid w:val="00DE2096"/>
    <w:rsid w:val="00E6014A"/>
    <w:rsid w:val="00FA2F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A4121A-2DD9-434D-968B-5E4803B4E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08C1"/>
    <w:pPr>
      <w:ind w:firstLine="720"/>
      <w:jc w:val="both"/>
    </w:pPr>
    <w:rPr>
      <w:sz w:val="24"/>
      <w:lang w:val="fr-FR"/>
    </w:rPr>
  </w:style>
  <w:style w:type="paragraph" w:styleId="Heading1">
    <w:name w:val="heading 1"/>
    <w:basedOn w:val="Normal"/>
    <w:next w:val="Normal"/>
    <w:link w:val="Heading1Char"/>
    <w:uiPriority w:val="9"/>
    <w:qFormat/>
    <w:rsid w:val="001E1582"/>
    <w:pPr>
      <w:keepNext/>
      <w:keepLines/>
      <w:spacing w:before="240" w:after="240"/>
      <w:ind w:firstLine="0"/>
      <w:outlineLvl w:val="0"/>
    </w:pPr>
    <w:rPr>
      <w:rFonts w:ascii="Arial" w:eastAsiaTheme="majorEastAsia" w:hAnsi="Arial" w:cstheme="majorBidi"/>
      <w:sz w:val="32"/>
      <w:szCs w:val="32"/>
    </w:rPr>
  </w:style>
  <w:style w:type="paragraph" w:styleId="Heading2">
    <w:name w:val="heading 2"/>
    <w:basedOn w:val="Normal"/>
    <w:next w:val="Normal"/>
    <w:link w:val="Heading2Char"/>
    <w:uiPriority w:val="9"/>
    <w:unhideWhenUsed/>
    <w:qFormat/>
    <w:rsid w:val="001E1582"/>
    <w:pPr>
      <w:keepNext/>
      <w:keepLines/>
      <w:spacing w:before="40" w:after="120"/>
      <w:ind w:firstLine="0"/>
      <w:outlineLvl w:val="1"/>
    </w:pPr>
    <w:rPr>
      <w:rFonts w:ascii="Arial" w:eastAsiaTheme="majorEastAsia" w:hAnsi="Arial" w:cstheme="majorBidi"/>
      <w:sz w:val="28"/>
      <w:szCs w:val="26"/>
    </w:rPr>
  </w:style>
  <w:style w:type="paragraph" w:styleId="Heading3">
    <w:name w:val="heading 3"/>
    <w:basedOn w:val="Normal"/>
    <w:next w:val="Normal"/>
    <w:link w:val="Heading3Char"/>
    <w:uiPriority w:val="9"/>
    <w:unhideWhenUsed/>
    <w:qFormat/>
    <w:rsid w:val="003B7008"/>
    <w:pPr>
      <w:keepNext/>
      <w:keepLines/>
      <w:spacing w:before="40" w:after="0"/>
      <w:outlineLvl w:val="2"/>
    </w:pPr>
    <w:rPr>
      <w:rFonts w:ascii="Arial" w:eastAsiaTheme="majorEastAsia" w:hAnsi="Arial" w:cstheme="majorBidi"/>
      <w:szCs w:val="24"/>
    </w:rPr>
  </w:style>
  <w:style w:type="paragraph" w:styleId="Heading4">
    <w:name w:val="heading 4"/>
    <w:basedOn w:val="Normal"/>
    <w:next w:val="Normal"/>
    <w:link w:val="Heading4Char"/>
    <w:uiPriority w:val="9"/>
    <w:semiHidden/>
    <w:unhideWhenUsed/>
    <w:qFormat/>
    <w:rsid w:val="0069235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54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426"/>
    <w:rPr>
      <w:rFonts w:ascii="Tahoma" w:hAnsi="Tahoma" w:cs="Tahoma"/>
      <w:sz w:val="16"/>
      <w:szCs w:val="16"/>
    </w:rPr>
  </w:style>
  <w:style w:type="paragraph" w:styleId="ListParagraph">
    <w:name w:val="List Paragraph"/>
    <w:basedOn w:val="Normal"/>
    <w:uiPriority w:val="34"/>
    <w:qFormat/>
    <w:rsid w:val="00095426"/>
    <w:pPr>
      <w:ind w:left="720"/>
      <w:contextualSpacing/>
    </w:pPr>
  </w:style>
  <w:style w:type="paragraph" w:styleId="NormalWeb">
    <w:name w:val="Normal (Web)"/>
    <w:basedOn w:val="Normal"/>
    <w:uiPriority w:val="99"/>
    <w:semiHidden/>
    <w:unhideWhenUsed/>
    <w:rsid w:val="005750F8"/>
    <w:pPr>
      <w:spacing w:before="100" w:beforeAutospacing="1" w:after="100" w:afterAutospacing="1" w:line="240" w:lineRule="auto"/>
    </w:pPr>
    <w:rPr>
      <w:rFonts w:ascii="Times New Roman" w:hAnsi="Times New Roman" w:cs="Times New Roman"/>
      <w:szCs w:val="24"/>
      <w:lang w:val="fr-BE" w:eastAsia="fr-BE"/>
    </w:rPr>
  </w:style>
  <w:style w:type="character" w:customStyle="1" w:styleId="Heading1Char">
    <w:name w:val="Heading 1 Char"/>
    <w:basedOn w:val="DefaultParagraphFont"/>
    <w:link w:val="Heading1"/>
    <w:uiPriority w:val="9"/>
    <w:rsid w:val="001E1582"/>
    <w:rPr>
      <w:rFonts w:ascii="Arial" w:eastAsiaTheme="majorEastAsia" w:hAnsi="Arial" w:cstheme="majorBidi"/>
      <w:sz w:val="32"/>
      <w:szCs w:val="32"/>
      <w:lang w:val="fr-FR"/>
    </w:rPr>
  </w:style>
  <w:style w:type="character" w:customStyle="1" w:styleId="Heading2Char">
    <w:name w:val="Heading 2 Char"/>
    <w:basedOn w:val="DefaultParagraphFont"/>
    <w:link w:val="Heading2"/>
    <w:uiPriority w:val="9"/>
    <w:rsid w:val="001E1582"/>
    <w:rPr>
      <w:rFonts w:ascii="Arial" w:eastAsiaTheme="majorEastAsia" w:hAnsi="Arial" w:cstheme="majorBidi"/>
      <w:sz w:val="28"/>
      <w:szCs w:val="26"/>
      <w:lang w:val="fr-FR"/>
    </w:rPr>
  </w:style>
  <w:style w:type="paragraph" w:styleId="Title">
    <w:name w:val="Title"/>
    <w:basedOn w:val="Normal"/>
    <w:next w:val="Normal"/>
    <w:link w:val="TitleChar"/>
    <w:uiPriority w:val="10"/>
    <w:qFormat/>
    <w:rsid w:val="00FA2F88"/>
    <w:pPr>
      <w:spacing w:after="0" w:line="240" w:lineRule="auto"/>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FA2F88"/>
    <w:rPr>
      <w:rFonts w:eastAsiaTheme="majorEastAsia" w:cstheme="majorBidi"/>
      <w:b/>
      <w:spacing w:val="-10"/>
      <w:kern w:val="28"/>
      <w:sz w:val="24"/>
      <w:szCs w:val="56"/>
    </w:rPr>
  </w:style>
  <w:style w:type="character" w:customStyle="1" w:styleId="Heading4Char">
    <w:name w:val="Heading 4 Char"/>
    <w:basedOn w:val="DefaultParagraphFont"/>
    <w:link w:val="Heading4"/>
    <w:uiPriority w:val="9"/>
    <w:semiHidden/>
    <w:rsid w:val="0069235C"/>
    <w:rPr>
      <w:rFonts w:asciiTheme="majorHAnsi" w:eastAsiaTheme="majorEastAsia" w:hAnsiTheme="majorHAnsi" w:cstheme="majorBidi"/>
      <w:i/>
      <w:iCs/>
      <w:color w:val="365F91" w:themeColor="accent1" w:themeShade="BF"/>
      <w:sz w:val="24"/>
      <w:lang w:val="fr-FR"/>
    </w:rPr>
  </w:style>
  <w:style w:type="character" w:customStyle="1" w:styleId="Heading3Char">
    <w:name w:val="Heading 3 Char"/>
    <w:basedOn w:val="DefaultParagraphFont"/>
    <w:link w:val="Heading3"/>
    <w:uiPriority w:val="9"/>
    <w:rsid w:val="003B7008"/>
    <w:rPr>
      <w:rFonts w:ascii="Arial" w:eastAsiaTheme="majorEastAsia" w:hAnsi="Arial" w:cstheme="majorBidi"/>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909121">
      <w:bodyDiv w:val="1"/>
      <w:marLeft w:val="0"/>
      <w:marRight w:val="0"/>
      <w:marTop w:val="0"/>
      <w:marBottom w:val="0"/>
      <w:divBdr>
        <w:top w:val="none" w:sz="0" w:space="0" w:color="auto"/>
        <w:left w:val="none" w:sz="0" w:space="0" w:color="auto"/>
        <w:bottom w:val="none" w:sz="0" w:space="0" w:color="auto"/>
        <w:right w:val="none" w:sz="0" w:space="0" w:color="auto"/>
      </w:divBdr>
    </w:div>
    <w:div w:id="434788303">
      <w:bodyDiv w:val="1"/>
      <w:marLeft w:val="0"/>
      <w:marRight w:val="0"/>
      <w:marTop w:val="0"/>
      <w:marBottom w:val="0"/>
      <w:divBdr>
        <w:top w:val="none" w:sz="0" w:space="0" w:color="auto"/>
        <w:left w:val="none" w:sz="0" w:space="0" w:color="auto"/>
        <w:bottom w:val="none" w:sz="0" w:space="0" w:color="auto"/>
        <w:right w:val="none" w:sz="0" w:space="0" w:color="auto"/>
      </w:divBdr>
    </w:div>
    <w:div w:id="667558612">
      <w:bodyDiv w:val="1"/>
      <w:marLeft w:val="0"/>
      <w:marRight w:val="0"/>
      <w:marTop w:val="0"/>
      <w:marBottom w:val="0"/>
      <w:divBdr>
        <w:top w:val="none" w:sz="0" w:space="0" w:color="auto"/>
        <w:left w:val="none" w:sz="0" w:space="0" w:color="auto"/>
        <w:bottom w:val="none" w:sz="0" w:space="0" w:color="auto"/>
        <w:right w:val="none" w:sz="0" w:space="0" w:color="auto"/>
      </w:divBdr>
    </w:div>
    <w:div w:id="1507091650">
      <w:bodyDiv w:val="1"/>
      <w:marLeft w:val="0"/>
      <w:marRight w:val="0"/>
      <w:marTop w:val="0"/>
      <w:marBottom w:val="0"/>
      <w:divBdr>
        <w:top w:val="none" w:sz="0" w:space="0" w:color="auto"/>
        <w:left w:val="none" w:sz="0" w:space="0" w:color="auto"/>
        <w:bottom w:val="none" w:sz="0" w:space="0" w:color="auto"/>
        <w:right w:val="none" w:sz="0" w:space="0" w:color="auto"/>
      </w:divBdr>
    </w:div>
    <w:div w:id="1546871607">
      <w:bodyDiv w:val="1"/>
      <w:marLeft w:val="0"/>
      <w:marRight w:val="0"/>
      <w:marTop w:val="0"/>
      <w:marBottom w:val="0"/>
      <w:divBdr>
        <w:top w:val="none" w:sz="0" w:space="0" w:color="auto"/>
        <w:left w:val="none" w:sz="0" w:space="0" w:color="auto"/>
        <w:bottom w:val="none" w:sz="0" w:space="0" w:color="auto"/>
        <w:right w:val="none" w:sz="0" w:space="0" w:color="auto"/>
      </w:divBdr>
    </w:div>
    <w:div w:id="169542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R\Documents\Word%20Template\REPUBLIQUE%20ALGERIENNE%20DEMOCRATIQUE%20ET%20POPULAIR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REPUBLIQUE ALGERIENNE DEMOCRATIQUE ET POPULAIRE.dotx</Template>
  <TotalTime>115</TotalTime>
  <Pages>9</Pages>
  <Words>973</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Alem Abderrahmane</dc:creator>
  <cp:lastModifiedBy>Microsoft account</cp:lastModifiedBy>
  <cp:revision>18</cp:revision>
  <dcterms:created xsi:type="dcterms:W3CDTF">2024-01-22T14:12:00Z</dcterms:created>
  <dcterms:modified xsi:type="dcterms:W3CDTF">2024-01-22T16:49:00Z</dcterms:modified>
</cp:coreProperties>
</file>